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1C1E" w14:textId="08177FD7" w:rsidR="00F9444C" w:rsidRDefault="003E080D">
      <w:pPr>
        <w:pStyle w:val="NoSpacing"/>
      </w:pPr>
      <w:commentRangeStart w:id="0"/>
      <w:r>
        <w:t xml:space="preserve">Sarah </w:t>
      </w:r>
      <w:commentRangeEnd w:id="0"/>
      <w:r w:rsidR="00197060">
        <w:rPr>
          <w:rStyle w:val="CommentReference"/>
        </w:rPr>
        <w:commentReference w:id="0"/>
      </w:r>
      <w:r>
        <w:t>Kanish</w:t>
      </w:r>
    </w:p>
    <w:p w14:paraId="6A157CDB" w14:textId="1CB3B9A2" w:rsidR="00E614DD" w:rsidRDefault="003E080D" w:rsidP="00197060">
      <w:pPr>
        <w:pStyle w:val="NoSpacing"/>
      </w:pPr>
      <w:r>
        <w:t>CISWEB-72</w:t>
      </w:r>
      <w:r w:rsidR="00197060">
        <w:t xml:space="preserve">- </w:t>
      </w:r>
      <w:r>
        <w:t>25787</w:t>
      </w:r>
    </w:p>
    <w:p w14:paraId="5563D418" w14:textId="7CF3732E" w:rsidR="00E614DD" w:rsidRDefault="003E080D">
      <w:pPr>
        <w:pStyle w:val="NoSpacing"/>
      </w:pPr>
      <w:r>
        <w:t>Week 2 – 22 August 2022</w:t>
      </w:r>
    </w:p>
    <w:p w14:paraId="2296B7E7" w14:textId="77777777" w:rsidR="0070057B" w:rsidRDefault="0070057B">
      <w:pPr>
        <w:pStyle w:val="NoSpacing"/>
      </w:pPr>
    </w:p>
    <w:p w14:paraId="71CC8431" w14:textId="34303F64" w:rsidR="00E614DD" w:rsidRDefault="003E080D">
      <w:pPr>
        <w:pStyle w:val="Title"/>
        <w:rPr>
          <w:b/>
          <w:bCs/>
          <w:u w:val="single"/>
        </w:rPr>
      </w:pPr>
      <w:r w:rsidRPr="00C82B09">
        <w:rPr>
          <w:b/>
          <w:bCs/>
          <w:u w:val="single"/>
        </w:rPr>
        <w:t>Final Project Topic Proposal</w:t>
      </w:r>
    </w:p>
    <w:p w14:paraId="39FC9E32" w14:textId="2B4DA6DA" w:rsidR="001057A7" w:rsidRDefault="001057A7" w:rsidP="001057A7"/>
    <w:p w14:paraId="7F3F4C6E" w14:textId="3686315C" w:rsidR="001057A7" w:rsidRDefault="001057A7" w:rsidP="001057A7">
      <w:pPr>
        <w:pStyle w:val="ListParagraph"/>
        <w:numPr>
          <w:ilvl w:val="0"/>
          <w:numId w:val="23"/>
        </w:numPr>
      </w:pPr>
      <w:r>
        <w:t xml:space="preserve">The </w:t>
      </w:r>
      <w:commentRangeStart w:id="1"/>
      <w:r>
        <w:t>name of my website will be:</w:t>
      </w:r>
      <w:commentRangeEnd w:id="1"/>
      <w:r w:rsidR="00197060">
        <w:rPr>
          <w:rStyle w:val="CommentReference"/>
        </w:rPr>
        <w:commentReference w:id="1"/>
      </w:r>
      <w:r>
        <w:t xml:space="preserve"> “</w:t>
      </w:r>
      <w:r w:rsidR="001D6BF7">
        <w:t>http://www.</w:t>
      </w:r>
      <w:r w:rsidR="0070057B">
        <w:t>rootandvine</w:t>
      </w:r>
      <w:r w:rsidR="001D6BF7">
        <w:t>.com</w:t>
      </w:r>
      <w:r>
        <w:t>“</w:t>
      </w:r>
    </w:p>
    <w:p w14:paraId="5D06C5FF" w14:textId="15849559" w:rsidR="001057A7" w:rsidRDefault="001057A7" w:rsidP="001057A7">
      <w:pPr>
        <w:pStyle w:val="ListParagraph"/>
        <w:numPr>
          <w:ilvl w:val="0"/>
          <w:numId w:val="23"/>
        </w:numPr>
      </w:pPr>
      <w:r>
        <w:t xml:space="preserve">The purpose of my website </w:t>
      </w:r>
      <w:r w:rsidR="00615786">
        <w:t>is to explain my hobby of keeping houseplants and introduce viewers to a wide range of plants and their attributes. It will delve into the pros and cons of keeping houseplants, and some of the trials and tribulations of doing so. It will seek to use a mixture of humour and education to keep readers interested and coming back for more, and inspire them to check out each individual page for things they might have missed the first time through. There will be links to places to get them started and lists of my own personal favourite items for plant care, and my own personal favourite plants.</w:t>
      </w:r>
    </w:p>
    <w:p w14:paraId="3DD975E5" w14:textId="2DD3DE5B" w:rsidR="001057A7" w:rsidRDefault="001057A7" w:rsidP="001057A7">
      <w:pPr>
        <w:pStyle w:val="ListParagraph"/>
        <w:numPr>
          <w:ilvl w:val="0"/>
          <w:numId w:val="23"/>
        </w:numPr>
      </w:pPr>
      <w:r>
        <w:t xml:space="preserve">My goals for the website </w:t>
      </w:r>
      <w:r w:rsidR="00615786">
        <w:t>are to inspire every student who reads it to buy houseplants! No, seriously, it’s a very rewarding experience that also teaches responsibility and care for something that can thrive with neglect but still needs to be looked after from time, to time. It is also to educate students on what houseplants are available, the wide array, and how houseplants are taking off in the United States and other Westernized cultures and how it is impacting the global supply of plants and the tropical regions where the plants come from.</w:t>
      </w:r>
    </w:p>
    <w:p w14:paraId="233F1071" w14:textId="731CB853" w:rsidR="00B23DD0" w:rsidRDefault="00B23DD0" w:rsidP="001057A7">
      <w:pPr>
        <w:pStyle w:val="ListParagraph"/>
        <w:numPr>
          <w:ilvl w:val="0"/>
          <w:numId w:val="23"/>
        </w:numPr>
      </w:pPr>
      <w:r>
        <w:lastRenderedPageBreak/>
        <w:t xml:space="preserve">The audience would be </w:t>
      </w:r>
      <w:r w:rsidR="00615786">
        <w:t>any age and any gender, though it will most likely be the most popular with women between the ages of 24-65+, anyone can get into houseplants at any age. Taking care of a small plant could be a wonderful experience for a young child, and it can brighten up a dorm room or bedroom at any time. You can put as much into the hobby as you want, or as little as you need, all a plant really needs is some sun and some water.</w:t>
      </w:r>
    </w:p>
    <w:p w14:paraId="2FC20DD9" w14:textId="780978D4" w:rsidR="00B23DD0" w:rsidRDefault="00B23DD0" w:rsidP="001057A7">
      <w:pPr>
        <w:pStyle w:val="ListParagraph"/>
        <w:numPr>
          <w:ilvl w:val="0"/>
          <w:numId w:val="23"/>
        </w:numPr>
      </w:pPr>
      <w:r>
        <w:t xml:space="preserve">The general idea </w:t>
      </w:r>
      <w:r w:rsidR="00E60FD5">
        <w:t>is to address black thumb students and other areas of issues with houseplant keeping. There will be text, images, possibly video. It is extremely educational but will also have humour and creative writing to keep people interested who might not otherwise be interested in plants.</w:t>
      </w:r>
    </w:p>
    <w:p w14:paraId="4CE53EC9" w14:textId="4E12C5A7" w:rsidR="00B23DD0" w:rsidRDefault="00B23DD0" w:rsidP="001057A7">
      <w:pPr>
        <w:pStyle w:val="ListParagraph"/>
        <w:numPr>
          <w:ilvl w:val="0"/>
          <w:numId w:val="23"/>
        </w:numPr>
      </w:pPr>
      <w:r>
        <w:t xml:space="preserve">Content will be </w:t>
      </w:r>
      <w:r w:rsidR="00E60FD5">
        <w:t xml:space="preserve">divided into many topics. Plant breeds. Global industry. The effect on tropical areas where these plants are grown. Online scammers. Tips and tricks to houseplant health. Beginner plants, advanced plants. Where to buy plants, how to make a potting mix, and some of my favourite soils and plant-based items. Where and when to purchase pots and how to pot plants, when to repot plants. </w:t>
      </w:r>
    </w:p>
    <w:p w14:paraId="41358045" w14:textId="709BE17C" w:rsidR="00E60FD5" w:rsidRDefault="00E60FD5" w:rsidP="001057A7">
      <w:pPr>
        <w:pStyle w:val="ListParagraph"/>
        <w:numPr>
          <w:ilvl w:val="0"/>
          <w:numId w:val="23"/>
        </w:numPr>
      </w:pPr>
      <w:r>
        <w:t>Similar sites to what I will be creating:</w:t>
      </w:r>
    </w:p>
    <w:p w14:paraId="27265579" w14:textId="7B053B36" w:rsidR="00E60FD5" w:rsidRDefault="00000000" w:rsidP="00E60FD5">
      <w:pPr>
        <w:pStyle w:val="ListParagraph"/>
        <w:ind w:left="1080" w:firstLine="0"/>
      </w:pPr>
      <w:hyperlink r:id="rId13" w:history="1">
        <w:r w:rsidR="00E60FD5" w:rsidRPr="0057611F">
          <w:rPr>
            <w:rStyle w:val="Hyperlink"/>
          </w:rPr>
          <w:t>https://invinciblehouseplants.com/</w:t>
        </w:r>
      </w:hyperlink>
    </w:p>
    <w:p w14:paraId="1BA5A92A" w14:textId="1F75771D" w:rsidR="00E60FD5" w:rsidRDefault="00000000" w:rsidP="00E60FD5">
      <w:pPr>
        <w:pStyle w:val="ListParagraph"/>
        <w:ind w:left="1080" w:firstLine="0"/>
      </w:pPr>
      <w:hyperlink r:id="rId14" w:history="1">
        <w:r w:rsidR="00E60FD5" w:rsidRPr="0057611F">
          <w:rPr>
            <w:rStyle w:val="Hyperlink"/>
          </w:rPr>
          <w:t>https://thehouseplantguru.com/</w:t>
        </w:r>
      </w:hyperlink>
    </w:p>
    <w:p w14:paraId="368C3E64" w14:textId="0662057E" w:rsidR="00E60FD5" w:rsidRDefault="00000000" w:rsidP="00E60FD5">
      <w:pPr>
        <w:pStyle w:val="ListParagraph"/>
        <w:ind w:left="1080" w:firstLine="0"/>
      </w:pPr>
      <w:hyperlink r:id="rId15" w:history="1">
        <w:r w:rsidR="00E60FD5" w:rsidRPr="0057611F">
          <w:rPr>
            <w:rStyle w:val="Hyperlink"/>
          </w:rPr>
          <w:t>https://www.houseplantjournal.com/blog/</w:t>
        </w:r>
      </w:hyperlink>
    </w:p>
    <w:p w14:paraId="1369E382" w14:textId="77777777" w:rsidR="00E60FD5" w:rsidRPr="001057A7" w:rsidRDefault="00E60FD5" w:rsidP="00E60FD5">
      <w:pPr>
        <w:pStyle w:val="ListParagraph"/>
        <w:ind w:left="1080" w:firstLine="0"/>
      </w:pPr>
    </w:p>
    <w:sectPr w:rsidR="00E60FD5" w:rsidRPr="001057A7">
      <w:foot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David Edery" w:date="2022-08-28T15:15:00Z" w:initials="S">
    <w:p w14:paraId="75B119CF" w14:textId="77777777" w:rsidR="00197060" w:rsidRDefault="00197060">
      <w:pPr>
        <w:pStyle w:val="CommentText"/>
      </w:pPr>
      <w:r>
        <w:rPr>
          <w:rStyle w:val="CommentReference"/>
        </w:rPr>
        <w:annotationRef/>
      </w:r>
      <w:r>
        <w:t>Sarah,</w:t>
      </w:r>
    </w:p>
    <w:p w14:paraId="26B8B570" w14:textId="63459025" w:rsidR="00197060" w:rsidRDefault="00197060">
      <w:pPr>
        <w:pStyle w:val="CommentText"/>
      </w:pPr>
      <w:r>
        <w:t xml:space="preserve">Very good </w:t>
      </w:r>
      <w:r w:rsidR="005B406E">
        <w:t xml:space="preserve">idea and project </w:t>
      </w:r>
      <w:r>
        <w:t>approved. Remember no more than 2-3 images of any kind per page.</w:t>
      </w:r>
      <w:r w:rsidR="005B406E">
        <w:t xml:space="preserve"> Start working on it.</w:t>
      </w:r>
    </w:p>
    <w:p w14:paraId="3115D8FA" w14:textId="3A4F362D" w:rsidR="005B406E" w:rsidRDefault="005B406E">
      <w:pPr>
        <w:pStyle w:val="CommentText"/>
      </w:pPr>
      <w:r>
        <w:t>I suggest to focus on 3-4 house plants and how to take care of them. Unless your site is very general about all house plants.</w:t>
      </w:r>
    </w:p>
    <w:p w14:paraId="27750B0D" w14:textId="77777777" w:rsidR="00D8184E" w:rsidRDefault="00D8184E">
      <w:pPr>
        <w:pStyle w:val="CommentText"/>
      </w:pPr>
    </w:p>
    <w:p w14:paraId="37D28763" w14:textId="77777777" w:rsidR="00D8184E" w:rsidRDefault="00D8184E">
      <w:pPr>
        <w:pStyle w:val="CommentText"/>
      </w:pPr>
      <w:r>
        <w:t>Case Study</w:t>
      </w:r>
    </w:p>
    <w:p w14:paraId="300396CB" w14:textId="77777777" w:rsidR="00D8184E" w:rsidRDefault="00D8184E">
      <w:pPr>
        <w:pStyle w:val="CommentText"/>
      </w:pPr>
      <w:r>
        <w:t>The background of the two html files should be white at this point. Later you will learn how to change color.</w:t>
      </w:r>
    </w:p>
    <w:p w14:paraId="508A810C" w14:textId="76CE385B" w:rsidR="00D8184E" w:rsidRDefault="00D8184E">
      <w:pPr>
        <w:pStyle w:val="CommentText"/>
      </w:pPr>
      <w:r>
        <w:t>You should have only two files at this point you have more? Why. Chapter 2 has only 2. Please remove what does not belong.</w:t>
      </w:r>
    </w:p>
    <w:p w14:paraId="503CE493" w14:textId="77777777" w:rsidR="00D8184E" w:rsidRDefault="00D8184E">
      <w:pPr>
        <w:pStyle w:val="CommentText"/>
      </w:pPr>
      <w:r>
        <w:t xml:space="preserve">The short name of you case is: Pacific. No need to write the lengthy name. </w:t>
      </w:r>
    </w:p>
    <w:p w14:paraId="0BD491C4" w14:textId="77777777" w:rsidR="005B7D66" w:rsidRDefault="005B7D66">
      <w:pPr>
        <w:pStyle w:val="CommentText"/>
      </w:pPr>
      <w:r>
        <w:t>Here is the order again Chapter-2_Kanish.,</w:t>
      </w:r>
    </w:p>
    <w:p w14:paraId="6C7D5B9A" w14:textId="77777777" w:rsidR="005B7D66" w:rsidRDefault="005B7D66">
      <w:pPr>
        <w:pStyle w:val="CommentText"/>
      </w:pPr>
      <w:r>
        <w:t>Inside Pacific.</w:t>
      </w:r>
    </w:p>
    <w:p w14:paraId="422A21CC" w14:textId="77777777" w:rsidR="005B7D66" w:rsidRDefault="005B7D66">
      <w:pPr>
        <w:pStyle w:val="CommentText"/>
      </w:pPr>
      <w:r>
        <w:t>Inside index.html and Yurts.html</w:t>
      </w:r>
    </w:p>
    <w:p w14:paraId="1A8EA9D4" w14:textId="77777777" w:rsidR="005B7D66" w:rsidRDefault="005B7D66">
      <w:pPr>
        <w:pStyle w:val="CommentText"/>
      </w:pPr>
    </w:p>
    <w:p w14:paraId="6E1B74DF" w14:textId="01C23617" w:rsidR="005B7D66" w:rsidRDefault="005B7D66">
      <w:pPr>
        <w:pStyle w:val="CommentText"/>
      </w:pPr>
      <w:r>
        <w:t>Please correct it and remove everything else. I have a sample file how and what should be ion the zipped Chapter-2_Kanish.</w:t>
      </w:r>
    </w:p>
    <w:p w14:paraId="024E578F" w14:textId="7B14084F" w:rsidR="005B7D66" w:rsidRDefault="005B7D66">
      <w:pPr>
        <w:pStyle w:val="CommentText"/>
      </w:pPr>
      <w:r>
        <w:t>Email me the corrected file and I will correct the grade.</w:t>
      </w:r>
    </w:p>
    <w:p w14:paraId="6CE1D626" w14:textId="39295929" w:rsidR="005B7D66" w:rsidRDefault="005B7D66">
      <w:pPr>
        <w:pStyle w:val="CommentText"/>
      </w:pPr>
      <w:r>
        <w:t>Dr. Edery</w:t>
      </w:r>
    </w:p>
  </w:comment>
  <w:comment w:id="1" w:author="Dr. David Edery" w:date="2022-08-28T15:14:00Z" w:initials="S">
    <w:p w14:paraId="51D8A9EF" w14:textId="77777777" w:rsidR="00197060" w:rsidRDefault="00197060">
      <w:pPr>
        <w:pStyle w:val="CommentText"/>
      </w:pPr>
      <w:r>
        <w:rPr>
          <w:rStyle w:val="CommentReference"/>
        </w:rPr>
        <w:annotationRef/>
      </w:r>
      <w:r>
        <w:t>Sarah,</w:t>
      </w:r>
    </w:p>
    <w:p w14:paraId="4D945D6D" w14:textId="77777777" w:rsidR="00197060" w:rsidRDefault="00197060">
      <w:pPr>
        <w:pStyle w:val="CommentText"/>
      </w:pPr>
      <w:r>
        <w:t>You mean the address (URL)?</w:t>
      </w:r>
    </w:p>
    <w:p w14:paraId="3615E703" w14:textId="4CA6EAC3" w:rsidR="00197060" w:rsidRDefault="00197060">
      <w:pPr>
        <w:pStyle w:val="CommentText"/>
      </w:pPr>
      <w:r>
        <w:t>You need to find a name that is captivating and inviting to visit your website. The name could be different than the address…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E1D626" w15:done="0"/>
  <w15:commentEx w15:paraId="3615E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6051E" w16cex:dateUtc="2022-08-28T22:15:00Z"/>
  <w16cex:commentExtensible w16cex:durableId="26B604DE" w16cex:dateUtc="2022-08-28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E1D626" w16cid:durableId="26B6051E"/>
  <w16cid:commentId w16cid:paraId="3615E703" w16cid:durableId="26B60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CD6DB" w14:textId="77777777" w:rsidR="00EA0907" w:rsidRDefault="00EA0907">
      <w:pPr>
        <w:spacing w:line="240" w:lineRule="auto"/>
      </w:pPr>
      <w:r>
        <w:separator/>
      </w:r>
    </w:p>
  </w:endnote>
  <w:endnote w:type="continuationSeparator" w:id="0">
    <w:p w14:paraId="6256BD32" w14:textId="77777777" w:rsidR="00EA0907" w:rsidRDefault="00EA09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358235"/>
      <w:docPartObj>
        <w:docPartGallery w:val="Page Numbers (Bottom of Page)"/>
        <w:docPartUnique/>
      </w:docPartObj>
    </w:sdtPr>
    <w:sdtEndPr>
      <w:rPr>
        <w:noProof/>
      </w:rPr>
    </w:sdtEndPr>
    <w:sdtContent>
      <w:p w14:paraId="3E4E341F" w14:textId="5698980E" w:rsidR="003E080D" w:rsidRDefault="003E08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0F2D9" w14:textId="77777777" w:rsidR="003E080D" w:rsidRDefault="003E080D" w:rsidP="003E080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9B465" w14:textId="77777777" w:rsidR="00EA0907" w:rsidRDefault="00EA0907">
      <w:pPr>
        <w:spacing w:line="240" w:lineRule="auto"/>
      </w:pPr>
      <w:r>
        <w:separator/>
      </w:r>
    </w:p>
  </w:footnote>
  <w:footnote w:type="continuationSeparator" w:id="0">
    <w:p w14:paraId="25978C8B" w14:textId="77777777" w:rsidR="00EA0907" w:rsidRDefault="00EA09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537144A"/>
    <w:multiLevelType w:val="hybridMultilevel"/>
    <w:tmpl w:val="0750C8C0"/>
    <w:lvl w:ilvl="0" w:tplc="43822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49096773">
    <w:abstractNumId w:val="9"/>
  </w:num>
  <w:num w:numId="2" w16cid:durableId="160047258">
    <w:abstractNumId w:val="7"/>
  </w:num>
  <w:num w:numId="3" w16cid:durableId="961032684">
    <w:abstractNumId w:val="6"/>
  </w:num>
  <w:num w:numId="4" w16cid:durableId="434903784">
    <w:abstractNumId w:val="5"/>
  </w:num>
  <w:num w:numId="5" w16cid:durableId="146898563">
    <w:abstractNumId w:val="4"/>
  </w:num>
  <w:num w:numId="6" w16cid:durableId="2077582980">
    <w:abstractNumId w:val="8"/>
  </w:num>
  <w:num w:numId="7" w16cid:durableId="556553042">
    <w:abstractNumId w:val="3"/>
  </w:num>
  <w:num w:numId="8" w16cid:durableId="1506482420">
    <w:abstractNumId w:val="2"/>
  </w:num>
  <w:num w:numId="9" w16cid:durableId="206916342">
    <w:abstractNumId w:val="1"/>
  </w:num>
  <w:num w:numId="10" w16cid:durableId="1599865946">
    <w:abstractNumId w:val="0"/>
  </w:num>
  <w:num w:numId="11" w16cid:durableId="1739935181">
    <w:abstractNumId w:val="12"/>
  </w:num>
  <w:num w:numId="12" w16cid:durableId="1459761266">
    <w:abstractNumId w:val="18"/>
  </w:num>
  <w:num w:numId="13" w16cid:durableId="544753862">
    <w:abstractNumId w:val="19"/>
  </w:num>
  <w:num w:numId="14" w16cid:durableId="142477690">
    <w:abstractNumId w:val="14"/>
  </w:num>
  <w:num w:numId="15" w16cid:durableId="876044264">
    <w:abstractNumId w:val="21"/>
  </w:num>
  <w:num w:numId="16" w16cid:durableId="1216355700">
    <w:abstractNumId w:val="17"/>
  </w:num>
  <w:num w:numId="17" w16cid:durableId="655764574">
    <w:abstractNumId w:val="11"/>
  </w:num>
  <w:num w:numId="18" w16cid:durableId="2018537457">
    <w:abstractNumId w:val="10"/>
  </w:num>
  <w:num w:numId="19" w16cid:durableId="1389114570">
    <w:abstractNumId w:val="16"/>
  </w:num>
  <w:num w:numId="20" w16cid:durableId="1885292228">
    <w:abstractNumId w:val="22"/>
  </w:num>
  <w:num w:numId="21" w16cid:durableId="277184345">
    <w:abstractNumId w:val="13"/>
  </w:num>
  <w:num w:numId="22" w16cid:durableId="2032608930">
    <w:abstractNumId w:val="20"/>
  </w:num>
  <w:num w:numId="23" w16cid:durableId="83102240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David Edery">
    <w15:presenceInfo w15:providerId="None" w15:userId="Dr. David Ede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0D"/>
    <w:rsid w:val="00040CBB"/>
    <w:rsid w:val="000B78C8"/>
    <w:rsid w:val="001057A7"/>
    <w:rsid w:val="001463B2"/>
    <w:rsid w:val="00197060"/>
    <w:rsid w:val="001D6BF7"/>
    <w:rsid w:val="001F62C0"/>
    <w:rsid w:val="00245E02"/>
    <w:rsid w:val="00293C34"/>
    <w:rsid w:val="00353B66"/>
    <w:rsid w:val="003E080D"/>
    <w:rsid w:val="00494E88"/>
    <w:rsid w:val="004A2675"/>
    <w:rsid w:val="004F7139"/>
    <w:rsid w:val="005B406E"/>
    <w:rsid w:val="005B7D66"/>
    <w:rsid w:val="00615786"/>
    <w:rsid w:val="00691EC1"/>
    <w:rsid w:val="0070057B"/>
    <w:rsid w:val="007C53FB"/>
    <w:rsid w:val="008B7D18"/>
    <w:rsid w:val="008F1F97"/>
    <w:rsid w:val="008F4052"/>
    <w:rsid w:val="009D4EB3"/>
    <w:rsid w:val="00B13D1B"/>
    <w:rsid w:val="00B23DD0"/>
    <w:rsid w:val="00B818DF"/>
    <w:rsid w:val="00C82B09"/>
    <w:rsid w:val="00D52117"/>
    <w:rsid w:val="00D8184E"/>
    <w:rsid w:val="00DB0D39"/>
    <w:rsid w:val="00E14005"/>
    <w:rsid w:val="00E60FD5"/>
    <w:rsid w:val="00E614DD"/>
    <w:rsid w:val="00E62FAC"/>
    <w:rsid w:val="00EA0907"/>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E3732"/>
  <w15:chartTrackingRefBased/>
  <w15:docId w15:val="{95218549-7026-468E-9AB0-98330ADF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1057A7"/>
    <w:pPr>
      <w:ind w:left="720"/>
      <w:contextualSpacing/>
    </w:pPr>
  </w:style>
  <w:style w:type="character" w:styleId="Hyperlink">
    <w:name w:val="Hyperlink"/>
    <w:basedOn w:val="DefaultParagraphFont"/>
    <w:uiPriority w:val="99"/>
    <w:unhideWhenUsed/>
    <w:rsid w:val="00E60FD5"/>
    <w:rPr>
      <w:color w:val="5F5F5F" w:themeColor="hyperlink"/>
      <w:u w:val="single"/>
    </w:rPr>
  </w:style>
  <w:style w:type="character" w:styleId="UnresolvedMention">
    <w:name w:val="Unresolved Mention"/>
    <w:basedOn w:val="DefaultParagraphFont"/>
    <w:uiPriority w:val="99"/>
    <w:semiHidden/>
    <w:unhideWhenUsed/>
    <w:rsid w:val="00E60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vinciblehouseplants.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www.houseplantjournal.com/blog/"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thehouseplantguru.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3718E2-C392-4A02-A65D-2A9D1CD9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278</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Verris</dc:creator>
  <cp:keywords/>
  <dc:description/>
  <cp:lastModifiedBy>Dr. David Edery</cp:lastModifiedBy>
  <cp:revision>4</cp:revision>
  <dcterms:created xsi:type="dcterms:W3CDTF">2022-08-10T19:38:00Z</dcterms:created>
  <dcterms:modified xsi:type="dcterms:W3CDTF">2022-08-28T22:25:00Z</dcterms:modified>
  <cp:version/>
</cp:coreProperties>
</file>